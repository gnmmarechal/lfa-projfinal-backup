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D480" w14:textId="6544E7EF" w:rsidR="00E81978" w:rsidRDefault="002441D3">
      <w:pPr>
        <w:pStyle w:val="Title"/>
      </w:pPr>
      <w:sdt>
        <w:sdtPr>
          <w:alias w:val="Title:"/>
          <w:tag w:val="Title:"/>
          <w:id w:val="726351117"/>
          <w:placeholder>
            <w:docPart w:val="B2816702618541398D288748A5CF369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B1157">
            <w:t>Trabalho Final de Linguagens Formais e Autómatos</w:t>
          </w:r>
        </w:sdtContent>
      </w:sdt>
    </w:p>
    <w:p w14:paraId="6616DD48" w14:textId="098C4766" w:rsidR="00B823AA" w:rsidRPr="002B1157" w:rsidRDefault="002B1157" w:rsidP="00B823AA">
      <w:pPr>
        <w:pStyle w:val="Title2"/>
        <w:rPr>
          <w:sz w:val="22"/>
          <w:szCs w:val="22"/>
        </w:rPr>
      </w:pPr>
      <w:r w:rsidRPr="002B1157">
        <w:rPr>
          <w:sz w:val="22"/>
          <w:szCs w:val="22"/>
        </w:rPr>
        <w:t>Daniel Magueta, Francisco Teixeira, Gil Teixeira, Gonçalo Arieiro, Jorge Oliveira, Mário Liberato</w:t>
      </w:r>
    </w:p>
    <w:p w14:paraId="1634087F" w14:textId="3C4CD2E7" w:rsidR="00E81978" w:rsidRDefault="002B1157" w:rsidP="00B823AA">
      <w:pPr>
        <w:pStyle w:val="Title2"/>
      </w:pPr>
      <w:r>
        <w:t>Universidade de Aveiro</w:t>
      </w:r>
    </w:p>
    <w:p w14:paraId="6536C04F" w14:textId="37F0AC26" w:rsidR="00E81978" w:rsidRDefault="00E81978">
      <w:pPr>
        <w:pStyle w:val="Title"/>
      </w:pPr>
    </w:p>
    <w:p w14:paraId="007C7E2E" w14:textId="00D4497F" w:rsidR="003518B3" w:rsidRDefault="003518B3">
      <w:r>
        <w:br w:type="page"/>
      </w:r>
    </w:p>
    <w:sdt>
      <w:sdtPr>
        <w:id w:val="681651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Cs w:val="24"/>
        </w:rPr>
      </w:sdtEndPr>
      <w:sdtContent>
        <w:p w14:paraId="3084DEDE" w14:textId="6846DFE4" w:rsidR="003518B3" w:rsidRDefault="003518B3">
          <w:pPr>
            <w:pStyle w:val="TOCHeading"/>
          </w:pPr>
          <w:r>
            <w:t>Contents</w:t>
          </w:r>
        </w:p>
        <w:p w14:paraId="4D7C7927" w14:textId="1406E1D0" w:rsidR="00364A34" w:rsidRDefault="003518B3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4865" w:history="1">
            <w:r w:rsidR="00364A34" w:rsidRPr="00C1133B">
              <w:rPr>
                <w:rStyle w:val="Hyperlink"/>
                <w:noProof/>
              </w:rPr>
              <w:t>Trabalho Final de Linguagens Formais e Autómatos</w:t>
            </w:r>
            <w:r w:rsidR="00364A34">
              <w:rPr>
                <w:noProof/>
                <w:webHidden/>
              </w:rPr>
              <w:tab/>
            </w:r>
            <w:r w:rsidR="00364A34">
              <w:rPr>
                <w:noProof/>
                <w:webHidden/>
              </w:rPr>
              <w:fldChar w:fldCharType="begin"/>
            </w:r>
            <w:r w:rsidR="00364A34">
              <w:rPr>
                <w:noProof/>
                <w:webHidden/>
              </w:rPr>
              <w:instrText xml:space="preserve"> PAGEREF _Toc13434865 \h </w:instrText>
            </w:r>
            <w:r w:rsidR="00364A34">
              <w:rPr>
                <w:noProof/>
                <w:webHidden/>
              </w:rPr>
            </w:r>
            <w:r w:rsidR="00364A34"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4</w:t>
            </w:r>
            <w:r w:rsidR="00364A34">
              <w:rPr>
                <w:noProof/>
                <w:webHidden/>
              </w:rPr>
              <w:fldChar w:fldCharType="end"/>
            </w:r>
          </w:hyperlink>
        </w:p>
        <w:p w14:paraId="3B40BBEA" w14:textId="5328AA8B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66" w:history="1">
            <w:r w:rsidRPr="00C1133B">
              <w:rPr>
                <w:rStyle w:val="Hyperlink"/>
                <w:noProof/>
              </w:rPr>
              <w:t>Classe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C551" w14:textId="1ED28B4F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67" w:history="1">
            <w:r w:rsidRPr="00C1133B">
              <w:rPr>
                <w:rStyle w:val="Hyperlink"/>
                <w:noProof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8EF0" w14:textId="7489A56D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68" w:history="1">
            <w:r w:rsidRPr="00C1133B">
              <w:rPr>
                <w:rStyle w:val="Hyperlink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7736" w14:textId="0635DC2D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69" w:history="1">
            <w:r w:rsidRPr="00C1133B">
              <w:rPr>
                <w:rStyle w:val="Hyperlink"/>
                <w:noProof/>
              </w:rPr>
              <w:t>Gray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2D48" w14:textId="1BE91721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0" w:history="1">
            <w:r w:rsidRPr="00C1133B">
              <w:rPr>
                <w:rStyle w:val="Hyperlink"/>
                <w:noProof/>
              </w:rPr>
              <w:t>Blur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F4C1" w14:textId="38F23C2B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1" w:history="1">
            <w:r w:rsidRPr="00C1133B">
              <w:rPr>
                <w:rStyle w:val="Hyperlink"/>
                <w:noProof/>
              </w:rPr>
              <w:t>Crop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6288" w14:textId="1F2A36C2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2" w:history="1">
            <w:r w:rsidRPr="00C1133B">
              <w:rPr>
                <w:rStyle w:val="Hyperlink"/>
                <w:noProof/>
              </w:rPr>
              <w:t>Brightness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F41E" w14:textId="18B27869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3" w:history="1">
            <w:r w:rsidRPr="00C1133B">
              <w:rPr>
                <w:rStyle w:val="Hyperlink"/>
                <w:noProof/>
              </w:rPr>
              <w:t>Contrast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EE5B" w14:textId="5D0700C9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4" w:history="1">
            <w:r w:rsidRPr="00C1133B">
              <w:rPr>
                <w:rStyle w:val="Hyperlink"/>
                <w:noProof/>
              </w:rPr>
              <w:t>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C929" w14:textId="100A823E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5" w:history="1">
            <w:r w:rsidRPr="00C1133B">
              <w:rPr>
                <w:rStyle w:val="Hyperlink"/>
                <w:noProof/>
              </w:rPr>
              <w:t>Resize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1B43" w14:textId="110046C2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6" w:history="1">
            <w:r w:rsidRPr="00C1133B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AC6F" w14:textId="7369EA58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7" w:history="1">
            <w:r w:rsidRPr="00C1133B">
              <w:rPr>
                <w:rStyle w:val="Hyperlink"/>
                <w:noProof/>
              </w:rPr>
              <w:t>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0905" w14:textId="3BC15DD2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8" w:history="1">
            <w:r w:rsidRPr="00C1133B">
              <w:rPr>
                <w:rStyle w:val="Hyperlink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F7D5" w14:textId="1B3A9089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79" w:history="1">
            <w:r w:rsidRPr="00C1133B">
              <w:rPr>
                <w:rStyle w:val="Hyperlink"/>
                <w:noProof/>
              </w:rPr>
              <w:t>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7940" w14:textId="76D32C67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0" w:history="1">
            <w:r w:rsidRPr="00C1133B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620C" w14:textId="334DEF2B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1" w:history="1">
            <w:r w:rsidRPr="00C1133B">
              <w:rPr>
                <w:rStyle w:val="Hyperlink"/>
                <w:noProof/>
              </w:rPr>
              <w:t>Funções Auxiliares ( presentes no código 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1904" w14:textId="70598CE0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2" w:history="1">
            <w:r w:rsidRPr="00C1133B">
              <w:rPr>
                <w:rStyle w:val="Hyperlink"/>
                <w:noProof/>
              </w:rPr>
              <w:t>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59D7" w14:textId="26F1A9F9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3" w:history="1">
            <w:r w:rsidRPr="00C1133B">
              <w:rPr>
                <w:rStyle w:val="Hyperlink"/>
                <w:noProof/>
              </w:rPr>
              <w:t>Gerador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471A" w14:textId="7E1101D4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4" w:history="1">
            <w:r w:rsidRPr="00C1133B">
              <w:rPr>
                <w:rStyle w:val="Hyperlink"/>
                <w:noProof/>
              </w:rPr>
              <w:t>Manual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7A8C" w14:textId="6679FDDA" w:rsidR="00364A34" w:rsidRDefault="00364A34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val="en-GB"/>
            </w:rPr>
          </w:pPr>
          <w:hyperlink w:anchor="_Toc13434885" w:history="1">
            <w:r w:rsidRPr="00C1133B">
              <w:rPr>
                <w:rStyle w:val="Hyperlink"/>
                <w:noProof/>
              </w:rPr>
              <w:t>Contribuição dos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2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AFF4" w14:textId="623CB1C3" w:rsidR="003518B3" w:rsidRDefault="003518B3">
          <w:r>
            <w:rPr>
              <w:b/>
              <w:bCs/>
              <w:noProof/>
            </w:rPr>
            <w:fldChar w:fldCharType="end"/>
          </w:r>
        </w:p>
      </w:sdtContent>
    </w:sdt>
    <w:p w14:paraId="6B143A2B" w14:textId="77777777" w:rsidR="00E81978" w:rsidRDefault="00E81978" w:rsidP="00B823AA">
      <w:pPr>
        <w:pStyle w:val="Title2"/>
      </w:pPr>
    </w:p>
    <w:bookmarkStart w:id="0" w:name="_Toc13434865"/>
    <w:p w14:paraId="15849EBC" w14:textId="747FD534" w:rsidR="00E81978" w:rsidRPr="00364A34" w:rsidRDefault="002441D3">
      <w:pPr>
        <w:pStyle w:val="SectionTitle"/>
        <w:rPr>
          <w:rStyle w:val="TitleChar"/>
        </w:rPr>
      </w:pPr>
      <w:sdt>
        <w:sdtPr>
          <w:rPr>
            <w:rStyle w:val="TitleChar"/>
          </w:rPr>
          <w:alias w:val="Section title:"/>
          <w:tag w:val="Section title:"/>
          <w:id w:val="984196707"/>
          <w:placeholder>
            <w:docPart w:val="56E68B6EC89540688C7254BA55555F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>
          <w:rPr>
            <w:rStyle w:val="TitleChar"/>
          </w:rPr>
        </w:sdtEndPr>
        <w:sdtContent>
          <w:r w:rsidR="002B1157" w:rsidRPr="00364A34">
            <w:rPr>
              <w:rStyle w:val="TitleChar"/>
            </w:rPr>
            <w:t>Trabalho Final de Linguagens Formais e Autómatos</w:t>
          </w:r>
        </w:sdtContent>
      </w:sdt>
      <w:bookmarkEnd w:id="0"/>
    </w:p>
    <w:p w14:paraId="1BCA5702" w14:textId="558AC4BD" w:rsidR="00E81978" w:rsidRDefault="002B1157">
      <w:pPr>
        <w:rPr>
          <w:rFonts w:eastAsiaTheme="minorHAnsi" w:cstheme="minorHAnsi"/>
          <w:kern w:val="0"/>
          <w:lang w:val="pt-PT" w:eastAsia="en-US"/>
        </w:rPr>
      </w:pPr>
      <w:r w:rsidRPr="002B1157">
        <w:rPr>
          <w:rFonts w:eastAsiaTheme="minorHAnsi" w:cstheme="minorHAnsi"/>
          <w:kern w:val="0"/>
          <w:lang w:val="pt-PT" w:eastAsia="en-US"/>
        </w:rPr>
        <w:t xml:space="preserve">Este documento serve como suporte para a realização da documentação do trabalho, bem como o relatório contendo informação sobre as funções da linguagem e funções auxiliares </w:t>
      </w:r>
      <w:r>
        <w:rPr>
          <w:rFonts w:eastAsiaTheme="minorHAnsi" w:cstheme="minorHAnsi"/>
          <w:kern w:val="0"/>
          <w:lang w:val="pt-PT" w:eastAsia="en-US"/>
        </w:rPr>
        <w:t xml:space="preserve">sob a </w:t>
      </w:r>
      <w:r w:rsidRPr="002B1157">
        <w:rPr>
          <w:rFonts w:eastAsiaTheme="minorHAnsi" w:cstheme="minorHAnsi"/>
          <w:kern w:val="0"/>
          <w:lang w:val="pt-PT" w:eastAsia="en-US"/>
        </w:rPr>
        <w:t>forma de plugins.</w:t>
      </w:r>
    </w:p>
    <w:p w14:paraId="47AA58C8" w14:textId="77777777" w:rsidR="00364A34" w:rsidRPr="002B1157" w:rsidRDefault="00364A34">
      <w:pPr>
        <w:rPr>
          <w:rFonts w:cstheme="minorHAnsi"/>
        </w:rPr>
      </w:pPr>
    </w:p>
    <w:p w14:paraId="3C78B0DB" w14:textId="6BAF8F99" w:rsidR="00E81978" w:rsidRDefault="002B1157" w:rsidP="00364A34">
      <w:pPr>
        <w:pStyle w:val="Heading1"/>
        <w:jc w:val="left"/>
      </w:pPr>
      <w:bookmarkStart w:id="1" w:name="_Toc13434866"/>
      <w:r>
        <w:t>Classe Image</w:t>
      </w:r>
      <w:bookmarkEnd w:id="1"/>
    </w:p>
    <w:p w14:paraId="7D25A62F" w14:textId="7C2B9036" w:rsidR="00E81978" w:rsidRDefault="002B1157">
      <w:pPr>
        <w:rPr>
          <w:rFonts w:eastAsiaTheme="minorHAnsi" w:cstheme="minorHAnsi"/>
          <w:kern w:val="0"/>
          <w:lang w:val="pt-PT" w:eastAsia="en-US"/>
        </w:rPr>
      </w:pPr>
      <w:r w:rsidRPr="002B1157">
        <w:rPr>
          <w:rFonts w:eastAsiaTheme="minorHAnsi" w:cstheme="minorHAnsi"/>
          <w:kern w:val="0"/>
          <w:lang w:val="pt-PT" w:eastAsia="en-US"/>
        </w:rPr>
        <w:t>Foi criada uma classe Image que guarda uma imagem (</w:t>
      </w:r>
      <w:r w:rsidRPr="002B1157">
        <w:rPr>
          <w:rFonts w:eastAsiaTheme="minorHAnsi" w:cstheme="minorHAnsi"/>
          <w:i/>
          <w:iCs/>
          <w:kern w:val="0"/>
          <w:lang w:val="pt-PT" w:eastAsia="en-US"/>
        </w:rPr>
        <w:t>elem</w:t>
      </w:r>
      <w:r w:rsidRPr="002B1157">
        <w:rPr>
          <w:rFonts w:eastAsiaTheme="minorHAnsi" w:cstheme="minorHAnsi"/>
          <w:kern w:val="0"/>
          <w:lang w:val="pt-PT" w:eastAsia="en-US"/>
        </w:rPr>
        <w:t>), o caminho (</w:t>
      </w:r>
      <w:r w:rsidRPr="002B1157">
        <w:rPr>
          <w:rFonts w:eastAsiaTheme="minorHAnsi" w:cstheme="minorHAnsi"/>
          <w:i/>
          <w:iCs/>
          <w:kern w:val="0"/>
          <w:lang w:val="pt-PT" w:eastAsia="en-US"/>
        </w:rPr>
        <w:t>path</w:t>
      </w:r>
      <w:r w:rsidRPr="002B1157">
        <w:rPr>
          <w:rFonts w:eastAsiaTheme="minorHAnsi" w:cstheme="minorHAnsi"/>
          <w:kern w:val="0"/>
          <w:lang w:val="pt-PT" w:eastAsia="en-US"/>
        </w:rPr>
        <w:t>), o nome (</w:t>
      </w:r>
      <w:r w:rsidRPr="002B1157">
        <w:rPr>
          <w:rFonts w:eastAsiaTheme="minorHAnsi" w:cstheme="minorHAnsi"/>
          <w:i/>
          <w:iCs/>
          <w:kern w:val="0"/>
          <w:lang w:val="pt-PT" w:eastAsia="en-US"/>
        </w:rPr>
        <w:t>name</w:t>
      </w:r>
      <w:r w:rsidRPr="002B1157">
        <w:rPr>
          <w:rFonts w:eastAsiaTheme="minorHAnsi" w:cstheme="minorHAnsi"/>
          <w:kern w:val="0"/>
          <w:lang w:val="pt-PT" w:eastAsia="en-US"/>
        </w:rPr>
        <w:t>), e a sua extensão (</w:t>
      </w:r>
      <w:r w:rsidRPr="002B1157">
        <w:rPr>
          <w:rFonts w:eastAsiaTheme="minorHAnsi" w:cstheme="minorHAnsi"/>
          <w:i/>
          <w:iCs/>
          <w:kern w:val="0"/>
          <w:lang w:val="pt-PT" w:eastAsia="en-US"/>
        </w:rPr>
        <w:t>extension</w:t>
      </w:r>
      <w:r w:rsidRPr="002B1157">
        <w:rPr>
          <w:rFonts w:eastAsiaTheme="minorHAnsi" w:cstheme="minorHAnsi"/>
          <w:kern w:val="0"/>
          <w:lang w:val="pt-PT" w:eastAsia="en-US"/>
        </w:rPr>
        <w:t>). O nome e a extensão são obtidos através de funções internas que concatenam o caminho. Esta classe foi criada para conseguirmos guardar o nome e a sua extensão e ao efetuar uma cópia da imagem esta permanecer com parte do nome e extensão originais.</w:t>
      </w:r>
    </w:p>
    <w:p w14:paraId="2E485CCE" w14:textId="77777777" w:rsidR="002727FB" w:rsidRPr="002B1157" w:rsidRDefault="002727FB">
      <w:pPr>
        <w:rPr>
          <w:rFonts w:cstheme="minorHAnsi"/>
        </w:rPr>
      </w:pPr>
    </w:p>
    <w:p w14:paraId="2865571B" w14:textId="501AE3E6" w:rsidR="00E81978" w:rsidRDefault="002B1157" w:rsidP="00364A34">
      <w:pPr>
        <w:pStyle w:val="Heading1"/>
        <w:jc w:val="left"/>
      </w:pPr>
      <w:bookmarkStart w:id="2" w:name="_Toc13434867"/>
      <w:r>
        <w:t>Save</w:t>
      </w:r>
      <w:bookmarkEnd w:id="2"/>
    </w:p>
    <w:p w14:paraId="6EEA33EF" w14:textId="4A72046D" w:rsidR="002727FB" w:rsidRDefault="002727FB" w:rsidP="002727FB">
      <w:pPr>
        <w:pStyle w:val="ListParagraph"/>
      </w:pPr>
      <w:r w:rsidRPr="002727FB">
        <w:t>Guarda uma imagem dando a variável da mesma como argumento. O ficheiro é guardado no directório do programa e contém o nome copy_of_”nome da imagem”.”extensão”, no caso de existirem cópias então será adicionado um número para não sobrescrever o ficheiro.</w:t>
      </w:r>
    </w:p>
    <w:p w14:paraId="29D74B37" w14:textId="77777777" w:rsidR="002727FB" w:rsidRPr="00C45E50" w:rsidRDefault="002727FB" w:rsidP="002727FB">
      <w:pPr>
        <w:pStyle w:val="ListParagraph"/>
        <w:rPr>
          <w:u w:val="single"/>
        </w:rPr>
      </w:pPr>
      <w:r>
        <w:t>Exemplo: copy_of_imagem (2) .jpg</w:t>
      </w:r>
    </w:p>
    <w:p w14:paraId="32A5DF2C" w14:textId="5768F68D" w:rsidR="002727FB" w:rsidRDefault="002727FB" w:rsidP="002727FB">
      <w:pPr>
        <w:pStyle w:val="Heading1"/>
        <w:jc w:val="left"/>
      </w:pPr>
      <w:bookmarkStart w:id="3" w:name="_Toc13434868"/>
      <w:r>
        <w:t>S</w:t>
      </w:r>
      <w:r>
        <w:t>how</w:t>
      </w:r>
      <w:bookmarkEnd w:id="3"/>
    </w:p>
    <w:p w14:paraId="70C76F17" w14:textId="0DC7FEA2" w:rsidR="002727FB" w:rsidRDefault="002727FB" w:rsidP="002727FB">
      <w:pPr>
        <w:rPr>
          <w:rFonts w:cstheme="minorHAnsi"/>
        </w:rPr>
      </w:pPr>
      <w:r w:rsidRPr="002727FB">
        <w:rPr>
          <w:rFonts w:cstheme="minorHAnsi"/>
        </w:rPr>
        <w:t>Abre uma certa imagem numa janela com resolução igual o inferior a 1280 x 720, fechando a janela ao pressionar qualquer tecla. O título da janela contém o nome da imagem</w:t>
      </w:r>
      <w:r>
        <w:rPr>
          <w:rFonts w:cstheme="minorHAnsi"/>
        </w:rPr>
        <w:t>.</w:t>
      </w:r>
    </w:p>
    <w:p w14:paraId="4C803FBA" w14:textId="4FAD2DC7" w:rsidR="002727FB" w:rsidRDefault="002727FB" w:rsidP="002727FB">
      <w:pPr>
        <w:pStyle w:val="Heading1"/>
        <w:jc w:val="left"/>
      </w:pPr>
      <w:bookmarkStart w:id="4" w:name="_Toc13434869"/>
      <w:r>
        <w:t>Gray</w:t>
      </w:r>
      <w:bookmarkEnd w:id="4"/>
    </w:p>
    <w:p w14:paraId="41C1FA0B" w14:textId="2E9D044B" w:rsidR="002727FB" w:rsidRDefault="002727FB" w:rsidP="002727FB">
      <w:r>
        <w:t>Converte uma dada imagem para escala de cinzentos.</w:t>
      </w:r>
    </w:p>
    <w:p w14:paraId="58BA853D" w14:textId="77777777" w:rsidR="002727FB" w:rsidRDefault="002727FB" w:rsidP="002727FB"/>
    <w:p w14:paraId="3522A122" w14:textId="3C5B193C" w:rsidR="002727FB" w:rsidRDefault="002727FB" w:rsidP="002727FB">
      <w:pPr>
        <w:pStyle w:val="Heading1"/>
        <w:jc w:val="left"/>
      </w:pPr>
      <w:bookmarkStart w:id="5" w:name="_Toc13434870"/>
      <w:r>
        <w:t>Blur</w:t>
      </w:r>
      <w:bookmarkEnd w:id="5"/>
    </w:p>
    <w:p w14:paraId="0FFE7DBF" w14:textId="2AF0A8F1" w:rsidR="002727FB" w:rsidRDefault="002727FB" w:rsidP="002727FB">
      <w:r w:rsidRPr="002727FB">
        <w:t xml:space="preserve">Desfoca a imagem usando </w:t>
      </w:r>
      <w:r w:rsidRPr="002727FB">
        <w:rPr>
          <w:i/>
          <w:iCs/>
        </w:rPr>
        <w:t>Gaussian Blur</w:t>
      </w:r>
      <w:r w:rsidRPr="002727FB">
        <w:t xml:space="preserve"> aceitando valores de 1 a 100. No entanto os valores pares são reduzidos em 1 devido à forma da função</w:t>
      </w:r>
      <w:r>
        <w:t>.</w:t>
      </w:r>
    </w:p>
    <w:p w14:paraId="6D8DDCEC" w14:textId="08F4A0D7" w:rsidR="002727FB" w:rsidRDefault="002727FB" w:rsidP="002727FB">
      <w:pPr>
        <w:tabs>
          <w:tab w:val="left" w:pos="7665"/>
        </w:tabs>
      </w:pPr>
      <w:r>
        <w:tab/>
      </w:r>
    </w:p>
    <w:p w14:paraId="2BCAFB19" w14:textId="4032808C" w:rsidR="002727FB" w:rsidRDefault="002727FB" w:rsidP="002727FB">
      <w:pPr>
        <w:pStyle w:val="Heading1"/>
        <w:jc w:val="left"/>
      </w:pPr>
      <w:bookmarkStart w:id="6" w:name="_Toc13434871"/>
      <w:r>
        <w:t>Crop</w:t>
      </w:r>
      <w:bookmarkEnd w:id="6"/>
    </w:p>
    <w:p w14:paraId="3579CDC5" w14:textId="77777777" w:rsidR="002727FB" w:rsidRDefault="002727FB" w:rsidP="002727FB">
      <w:r>
        <w:t xml:space="preserve">Recorta uma imagem dando as coordenadas do ponto que será o canto inferior esquerdo do resultado e dando as dimensões de largura e altura do recorte; </w:t>
      </w:r>
      <w:r>
        <w:tab/>
      </w:r>
    </w:p>
    <w:p w14:paraId="1CD7D782" w14:textId="77777777" w:rsidR="002727FB" w:rsidRDefault="002727FB" w:rsidP="002727FB"/>
    <w:p w14:paraId="1F736102" w14:textId="77777777" w:rsidR="002727FB" w:rsidRDefault="002727FB" w:rsidP="002727FB">
      <w:r>
        <w:t>Exemplo: crop (x, y, largura, altura, imagem)</w:t>
      </w:r>
    </w:p>
    <w:p w14:paraId="285D47D8" w14:textId="77777777" w:rsidR="002727FB" w:rsidRDefault="002727FB" w:rsidP="002727FB"/>
    <w:p w14:paraId="6C7A5512" w14:textId="4C96E3B0" w:rsidR="002727FB" w:rsidRDefault="002727FB" w:rsidP="002727FB">
      <w:r>
        <w:t>Nota: Caso as dimensões de largura e altura da imagem crop ultrapassem as dimensões da imagem então retornará um recorte do máximo possível sem exceder os limites da imagem.</w:t>
      </w:r>
    </w:p>
    <w:p w14:paraId="53A9BF03" w14:textId="77777777" w:rsidR="002727FB" w:rsidRDefault="002727FB" w:rsidP="002727FB"/>
    <w:p w14:paraId="214E0CE5" w14:textId="3211BB65" w:rsidR="002727FB" w:rsidRDefault="002727FB" w:rsidP="002727FB">
      <w:pPr>
        <w:pStyle w:val="Heading1"/>
        <w:jc w:val="left"/>
      </w:pPr>
      <w:bookmarkStart w:id="7" w:name="_Toc13434872"/>
      <w:r>
        <w:t>Brightness</w:t>
      </w:r>
      <w:bookmarkEnd w:id="7"/>
    </w:p>
    <w:p w14:paraId="6D4EDB58" w14:textId="0840DC52" w:rsidR="002727FB" w:rsidRDefault="002727FB" w:rsidP="002727FB">
      <w:r>
        <w:t xml:space="preserve">Altera o brilho da imagem aceitando valores de 0 a 100 sendo o predefinido 50 ou seja, valores menores a 50 reduz o brilho e superiores vão aumentar. Utiliza recurso de uma função </w:t>
      </w:r>
      <w:r w:rsidRPr="00C45E50">
        <w:rPr>
          <w:i/>
          <w:iCs/>
        </w:rPr>
        <w:t>“colours”</w:t>
      </w:r>
      <w:r>
        <w:t xml:space="preserve"> para obter este resultado;</w:t>
      </w:r>
    </w:p>
    <w:p w14:paraId="3B50FD45" w14:textId="2D1124D9" w:rsidR="002727FB" w:rsidRDefault="002727FB" w:rsidP="002727FB"/>
    <w:p w14:paraId="05BF5813" w14:textId="178D5DF2" w:rsidR="002727FB" w:rsidRDefault="002727FB" w:rsidP="003518B3">
      <w:pPr>
        <w:pStyle w:val="Heading1"/>
        <w:jc w:val="left"/>
      </w:pPr>
      <w:bookmarkStart w:id="8" w:name="_Toc13434873"/>
      <w:r>
        <w:t>Contrast</w:t>
      </w:r>
      <w:bookmarkEnd w:id="8"/>
    </w:p>
    <w:p w14:paraId="2559BD3F" w14:textId="53650FFB" w:rsidR="003518B3" w:rsidRPr="003518B3" w:rsidRDefault="003518B3" w:rsidP="003518B3">
      <w:r w:rsidRPr="003518B3">
        <w:t>Altera o contraste da imagem aceitando valores de 0 a 300 sendo o predefinido 100. Valores inferiores a 100 reduz o contraste e vice-versa. Recorre à função auxiliar “colours” para obter este resultado;</w:t>
      </w:r>
    </w:p>
    <w:p w14:paraId="10329F17" w14:textId="33C0DBBA" w:rsidR="002727FB" w:rsidRDefault="002727FB" w:rsidP="003518B3">
      <w:pPr>
        <w:pStyle w:val="Heading1"/>
        <w:jc w:val="left"/>
      </w:pPr>
      <w:bookmarkStart w:id="9" w:name="_Toc13434874"/>
      <w:r>
        <w:lastRenderedPageBreak/>
        <w:t>Rotate</w:t>
      </w:r>
      <w:bookmarkEnd w:id="9"/>
    </w:p>
    <w:p w14:paraId="08BA4A36" w14:textId="38A4BE7C" w:rsidR="003518B3" w:rsidRDefault="003518B3" w:rsidP="003518B3">
      <w:r w:rsidRPr="003518B3">
        <w:t>Roda a imagem mantendo a resolução da mesma aceitando uma variável inteira sendo os graus da rotação da imagem. No código Python são aceites valores negativos, no entanto estes não são utilizados na nossa gramática;</w:t>
      </w:r>
    </w:p>
    <w:p w14:paraId="232C726A" w14:textId="77777777" w:rsidR="003518B3" w:rsidRPr="003518B3" w:rsidRDefault="003518B3" w:rsidP="003518B3"/>
    <w:p w14:paraId="2650ED0C" w14:textId="7B2E1E67" w:rsidR="002727FB" w:rsidRDefault="002727FB" w:rsidP="003518B3">
      <w:pPr>
        <w:pStyle w:val="Heading1"/>
        <w:jc w:val="left"/>
      </w:pPr>
      <w:bookmarkStart w:id="10" w:name="_Toc13434875"/>
      <w:r>
        <w:t>Resize</w:t>
      </w:r>
      <w:bookmarkEnd w:id="10"/>
    </w:p>
    <w:p w14:paraId="335143B7" w14:textId="5656A869" w:rsidR="003518B3" w:rsidRDefault="003518B3" w:rsidP="003518B3">
      <w:r w:rsidRPr="003518B3">
        <w:t>Modifica as dimensões da imagem utilizando os 2 argumentos dados para a nova largura e altura. No código Python não são aceites valores menores ou iguais a 0 apesar de no caso da nossa linguagem apenas surgir o caso de um valor ser 0;</w:t>
      </w:r>
    </w:p>
    <w:p w14:paraId="5587A0D4" w14:textId="77777777" w:rsidR="003518B3" w:rsidRPr="003518B3" w:rsidRDefault="003518B3" w:rsidP="003518B3"/>
    <w:p w14:paraId="3C0B7C87" w14:textId="4F31D94E" w:rsidR="002727FB" w:rsidRDefault="002727FB" w:rsidP="003518B3">
      <w:pPr>
        <w:pStyle w:val="Heading1"/>
        <w:jc w:val="left"/>
      </w:pPr>
      <w:bookmarkStart w:id="11" w:name="_Toc13434876"/>
      <w:r>
        <w:t>Scale</w:t>
      </w:r>
      <w:bookmarkEnd w:id="11"/>
    </w:p>
    <w:p w14:paraId="5BE8B3B2" w14:textId="0A5E14F5" w:rsidR="003518B3" w:rsidRPr="003518B3" w:rsidRDefault="003518B3" w:rsidP="003518B3">
      <w:r w:rsidRPr="003518B3">
        <w:t>Função semelhante a resize porém apenas aceita um argumento que será uma percentagem de 1 a 1000% sendo o predefinido a 100%. Esta função modifica a resolução da imagem mantendo as suas proporções, o que poderá ser de maior utilidade (em termos de simplicidade) ao programador;</w:t>
      </w:r>
    </w:p>
    <w:p w14:paraId="4E436CD6" w14:textId="5DFCA574" w:rsidR="002727FB" w:rsidRDefault="002727FB" w:rsidP="003518B3">
      <w:pPr>
        <w:pStyle w:val="Heading1"/>
        <w:jc w:val="left"/>
      </w:pPr>
      <w:bookmarkStart w:id="12" w:name="_Toc13434877"/>
      <w:r>
        <w:t>Edges</w:t>
      </w:r>
      <w:bookmarkEnd w:id="12"/>
    </w:p>
    <w:p w14:paraId="406435D2" w14:textId="5F719B98" w:rsidR="003518B3" w:rsidRPr="003518B3" w:rsidRDefault="003518B3" w:rsidP="003518B3">
      <w:r>
        <w:t>Esta função retorna uma imagem com os contornos encontrados na imagem sendo uma imagem de fundo preto com os contornos a branco;</w:t>
      </w:r>
    </w:p>
    <w:p w14:paraId="76231F66" w14:textId="781EEEFB" w:rsidR="002727FB" w:rsidRDefault="002727FB" w:rsidP="003518B3">
      <w:pPr>
        <w:pStyle w:val="Heading1"/>
        <w:jc w:val="left"/>
      </w:pPr>
      <w:bookmarkStart w:id="13" w:name="_Toc13434878"/>
      <w:r>
        <w:t>Extract</w:t>
      </w:r>
      <w:bookmarkEnd w:id="13"/>
    </w:p>
    <w:p w14:paraId="55C307EC" w14:textId="3613C293" w:rsidR="003518B3" w:rsidRPr="003518B3" w:rsidRDefault="003518B3" w:rsidP="003518B3">
      <w:r>
        <w:t>Extrai as caras de uma dada imagem guardando-as em formato “</w:t>
      </w:r>
      <w:r>
        <w:rPr>
          <w:i/>
          <w:iCs/>
        </w:rPr>
        <w:t>jpg</w:t>
      </w:r>
      <w:r>
        <w:t>”;</w:t>
      </w:r>
    </w:p>
    <w:p w14:paraId="42BC48BA" w14:textId="3C37789A" w:rsidR="002727FB" w:rsidRDefault="002727FB" w:rsidP="003518B3">
      <w:pPr>
        <w:pStyle w:val="Heading1"/>
        <w:jc w:val="left"/>
      </w:pPr>
      <w:bookmarkStart w:id="14" w:name="_Toc13434879"/>
      <w:r>
        <w:lastRenderedPageBreak/>
        <w:t>Difference</w:t>
      </w:r>
      <w:bookmarkEnd w:id="14"/>
    </w:p>
    <w:p w14:paraId="371A8077" w14:textId="56DC9E74" w:rsidR="003518B3" w:rsidRPr="003518B3" w:rsidRDefault="003518B3" w:rsidP="003518B3">
      <w:r w:rsidRPr="003518B3">
        <w:t>Retorna a diferença (das cores) entre duas imagens. Caso as imagens não tenham a mesma resolução então será criada uma imagem com a resolução equivalente à menor altura e largura das duas imagens dadas;</w:t>
      </w:r>
    </w:p>
    <w:p w14:paraId="0D031471" w14:textId="61695AE5" w:rsidR="003518B3" w:rsidRDefault="002727FB" w:rsidP="003518B3">
      <w:pPr>
        <w:pStyle w:val="Heading1"/>
        <w:jc w:val="left"/>
      </w:pPr>
      <w:bookmarkStart w:id="15" w:name="_Toc13434880"/>
      <w:r>
        <w:t>Convert</w:t>
      </w:r>
      <w:bookmarkEnd w:id="15"/>
    </w:p>
    <w:p w14:paraId="21D0DDB5" w14:textId="656E8C8C" w:rsidR="003518B3" w:rsidRPr="003518B3" w:rsidRDefault="003518B3" w:rsidP="003518B3">
      <w:r w:rsidRPr="003518B3">
        <w:t>Esta função converte uma imagem dada para um certo tipo, dado sob a forma de um valor. Existem dois de tipos de conversões: Conversão do “colour space” e remoção de certos “canais” de cores. O “colour space” predefinido é BGR. De seguida são encontradas as possíveis conversões com o seu código:</w:t>
      </w:r>
    </w:p>
    <w:p w14:paraId="4A33EBB2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1 - </w:t>
      </w:r>
      <w:r w:rsidRPr="003518B3">
        <w:t>Tons de vermelho</w:t>
      </w:r>
    </w:p>
    <w:p w14:paraId="44E5F1CB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2 - </w:t>
      </w:r>
      <w:r w:rsidRPr="003518B3">
        <w:t>Tons de verde</w:t>
      </w:r>
    </w:p>
    <w:p w14:paraId="4479C253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3 - </w:t>
      </w:r>
      <w:r w:rsidRPr="003518B3">
        <w:t>Tons de azul</w:t>
      </w:r>
    </w:p>
    <w:p w14:paraId="0E20D23B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4 - </w:t>
      </w:r>
      <w:r w:rsidRPr="003518B3">
        <w:t>Tons de cinzento</w:t>
      </w:r>
    </w:p>
    <w:p w14:paraId="1C2DE060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5 - </w:t>
      </w:r>
      <w:r w:rsidRPr="003518B3">
        <w:rPr>
          <w:i/>
          <w:iCs/>
        </w:rPr>
        <w:t>“Colour space”</w:t>
      </w:r>
      <w:r w:rsidRPr="003518B3">
        <w:t xml:space="preserve"> alterado para </w:t>
      </w:r>
      <w:r w:rsidRPr="003518B3">
        <w:rPr>
          <w:b/>
          <w:bCs/>
        </w:rPr>
        <w:t>HLS</w:t>
      </w:r>
    </w:p>
    <w:p w14:paraId="27058C88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6 - </w:t>
      </w:r>
      <w:r w:rsidRPr="003518B3">
        <w:rPr>
          <w:i/>
          <w:iCs/>
        </w:rPr>
        <w:t>“Colour space”</w:t>
      </w:r>
      <w:r w:rsidRPr="003518B3">
        <w:t xml:space="preserve"> alterado para </w:t>
      </w:r>
      <w:r w:rsidRPr="003518B3">
        <w:rPr>
          <w:b/>
          <w:bCs/>
        </w:rPr>
        <w:t>LUV</w:t>
      </w:r>
    </w:p>
    <w:p w14:paraId="1AED0617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7 - </w:t>
      </w:r>
      <w:r w:rsidRPr="003518B3">
        <w:rPr>
          <w:i/>
          <w:iCs/>
        </w:rPr>
        <w:t>“Colour space”</w:t>
      </w:r>
      <w:r w:rsidRPr="003518B3">
        <w:t xml:space="preserve"> alterado para </w:t>
      </w:r>
      <w:r w:rsidRPr="003518B3">
        <w:rPr>
          <w:b/>
          <w:bCs/>
        </w:rPr>
        <w:t>XYZ</w:t>
      </w:r>
    </w:p>
    <w:p w14:paraId="120F5B2D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8 - </w:t>
      </w:r>
      <w:r w:rsidRPr="003518B3">
        <w:rPr>
          <w:i/>
          <w:iCs/>
        </w:rPr>
        <w:t>“Colour space”</w:t>
      </w:r>
      <w:r w:rsidRPr="003518B3">
        <w:t xml:space="preserve"> alterado para </w:t>
      </w:r>
      <w:r w:rsidRPr="003518B3">
        <w:rPr>
          <w:b/>
          <w:bCs/>
        </w:rPr>
        <w:t>RGB</w:t>
      </w:r>
    </w:p>
    <w:p w14:paraId="72299760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9 - </w:t>
      </w:r>
      <w:r w:rsidRPr="003518B3">
        <w:rPr>
          <w:i/>
          <w:iCs/>
        </w:rPr>
        <w:t>“Colour space”</w:t>
      </w:r>
      <w:r w:rsidRPr="003518B3">
        <w:t xml:space="preserve"> alterado para </w:t>
      </w:r>
      <w:r w:rsidRPr="003518B3">
        <w:rPr>
          <w:b/>
          <w:bCs/>
        </w:rPr>
        <w:t>YUV</w:t>
      </w:r>
    </w:p>
    <w:p w14:paraId="40A12966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12 - </w:t>
      </w:r>
      <w:r w:rsidRPr="003518B3">
        <w:t>Tons de vermelho e verde</w:t>
      </w:r>
    </w:p>
    <w:p w14:paraId="01BDFAB6" w14:textId="77777777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13 - </w:t>
      </w:r>
      <w:r w:rsidRPr="003518B3">
        <w:t>Tons de vermelho e azul</w:t>
      </w:r>
    </w:p>
    <w:p w14:paraId="7047C49F" w14:textId="594104C6" w:rsidR="003518B3" w:rsidRPr="003518B3" w:rsidRDefault="003518B3" w:rsidP="003518B3">
      <w:pPr>
        <w:pStyle w:val="ListParagraph"/>
        <w:numPr>
          <w:ilvl w:val="0"/>
          <w:numId w:val="17"/>
        </w:numPr>
        <w:spacing w:after="160" w:line="259" w:lineRule="auto"/>
        <w:rPr>
          <w:b/>
          <w:bCs/>
        </w:rPr>
      </w:pPr>
      <w:r w:rsidRPr="003518B3">
        <w:rPr>
          <w:b/>
          <w:bCs/>
        </w:rPr>
        <w:t xml:space="preserve">23 - </w:t>
      </w:r>
      <w:r w:rsidRPr="003518B3">
        <w:t>Tons de verde e azul</w:t>
      </w:r>
    </w:p>
    <w:p w14:paraId="2E6117BE" w14:textId="77777777" w:rsidR="003518B3" w:rsidRPr="003518B3" w:rsidRDefault="003518B3" w:rsidP="003518B3">
      <w:pPr>
        <w:spacing w:after="160" w:line="259" w:lineRule="auto"/>
        <w:rPr>
          <w:b/>
          <w:bCs/>
        </w:rPr>
      </w:pPr>
    </w:p>
    <w:p w14:paraId="1D0250D1" w14:textId="4335481F" w:rsidR="002727FB" w:rsidRDefault="002727FB" w:rsidP="003518B3">
      <w:pPr>
        <w:pStyle w:val="Heading1"/>
        <w:jc w:val="left"/>
      </w:pPr>
      <w:bookmarkStart w:id="16" w:name="_Toc13434881"/>
      <w:r>
        <w:t>Funções Auxiliares</w:t>
      </w:r>
      <w:r w:rsidR="003518B3">
        <w:t xml:space="preserve"> ( presentes no código Python)</w:t>
      </w:r>
      <w:bookmarkEnd w:id="16"/>
    </w:p>
    <w:p w14:paraId="6E1C9304" w14:textId="3BDB7388" w:rsidR="003518B3" w:rsidRDefault="003518B3" w:rsidP="003518B3">
      <w:pPr>
        <w:pStyle w:val="Heading4"/>
      </w:pPr>
      <w:r>
        <w:t>Colours</w:t>
      </w:r>
    </w:p>
    <w:p w14:paraId="6CEBFEF2" w14:textId="34A08240" w:rsidR="003518B3" w:rsidRPr="003518B3" w:rsidRDefault="003518B3" w:rsidP="003518B3">
      <w:r>
        <w:t>Esta é uma função de suporte para a modificação de brilho e contraste da imagem, aceita 2 variáveis: “A” correspondente ao contraste e “B” que corresponde ao brilho.</w:t>
      </w:r>
    </w:p>
    <w:p w14:paraId="278AFDF0" w14:textId="551E1857" w:rsidR="003518B3" w:rsidRDefault="003518B3" w:rsidP="003518B3">
      <w:pPr>
        <w:pStyle w:val="Heading4"/>
      </w:pPr>
      <w:r>
        <w:lastRenderedPageBreak/>
        <w:t>Filter</w:t>
      </w:r>
    </w:p>
    <w:p w14:paraId="7E989AC4" w14:textId="3F765740" w:rsidR="003518B3" w:rsidRPr="003518B3" w:rsidRDefault="003518B3" w:rsidP="003518B3">
      <w:r>
        <w:t xml:space="preserve">Processa uma imagem visitando todos os pixéis e alterando os valores de azul, verde e vermelho de cada um. Esta função é utilizada por </w:t>
      </w:r>
      <w:r>
        <w:rPr>
          <w:i/>
          <w:iCs/>
        </w:rPr>
        <w:t>“convert”</w:t>
      </w:r>
      <w:r>
        <w:t xml:space="preserve"> quando se trata da alteração dos tons de cor.</w:t>
      </w:r>
    </w:p>
    <w:p w14:paraId="6901AE99" w14:textId="334B95F2" w:rsidR="003518B3" w:rsidRDefault="003518B3" w:rsidP="003518B3">
      <w:pPr>
        <w:pStyle w:val="Heading4"/>
      </w:pPr>
      <w:r>
        <w:t>Open</w:t>
      </w:r>
    </w:p>
    <w:p w14:paraId="75C44126" w14:textId="05043FA7" w:rsidR="003518B3" w:rsidRPr="003518B3" w:rsidRDefault="003518B3" w:rsidP="003518B3">
      <w:r>
        <w:t xml:space="preserve">Função para abrir uma imagem dando o </w:t>
      </w:r>
      <w:r>
        <w:rPr>
          <w:i/>
          <w:iCs/>
        </w:rPr>
        <w:t xml:space="preserve">“path” </w:t>
      </w:r>
      <w:r>
        <w:t>da mesma, é utilizada ao criar uma variável imagem.</w:t>
      </w:r>
    </w:p>
    <w:p w14:paraId="280B19C4" w14:textId="082882D2" w:rsidR="003518B3" w:rsidRDefault="003518B3" w:rsidP="003518B3">
      <w:pPr>
        <w:pStyle w:val="Heading4"/>
      </w:pPr>
      <w:r>
        <w:t>Copy</w:t>
      </w:r>
    </w:p>
    <w:p w14:paraId="6705E39B" w14:textId="77777777" w:rsidR="003518B3" w:rsidRDefault="003518B3" w:rsidP="003518B3">
      <w:r>
        <w:t>Função que copia um objeto da Classe Image. A função Copy é usada em diversas funções para evitar modificar a imagem original no caso de ser dada uma modificação de uma imagem a outra variável.</w:t>
      </w:r>
    </w:p>
    <w:p w14:paraId="67F9B1BC" w14:textId="77777777" w:rsidR="003518B3" w:rsidRDefault="003518B3" w:rsidP="003518B3"/>
    <w:p w14:paraId="71245FDF" w14:textId="77777777" w:rsidR="003518B3" w:rsidRDefault="003518B3" w:rsidP="003518B3">
      <w:r>
        <w:t xml:space="preserve">Exemplo (Python): </w:t>
      </w:r>
      <w:r>
        <w:tab/>
        <w:t>img = open(“imagem.png”)</w:t>
      </w:r>
    </w:p>
    <w:p w14:paraId="152F5BA7" w14:textId="1B7EE167" w:rsidR="003518B3" w:rsidRPr="003518B3" w:rsidRDefault="003518B3" w:rsidP="003518B3">
      <w:r>
        <w:tab/>
      </w:r>
      <w:r>
        <w:tab/>
      </w:r>
      <w:r>
        <w:tab/>
        <w:t>img2 = blur(img,50)</w:t>
      </w:r>
    </w:p>
    <w:p w14:paraId="60B580EF" w14:textId="77777777" w:rsidR="003518B3" w:rsidRPr="003518B3" w:rsidRDefault="003518B3" w:rsidP="003518B3"/>
    <w:p w14:paraId="390CD2E0" w14:textId="77777777" w:rsidR="003518B3" w:rsidRPr="003518B3" w:rsidRDefault="003518B3" w:rsidP="003518B3"/>
    <w:p w14:paraId="3146790E" w14:textId="41C2CE3E" w:rsidR="002727FB" w:rsidRDefault="002727FB" w:rsidP="003518B3">
      <w:pPr>
        <w:pStyle w:val="Heading1"/>
        <w:jc w:val="left"/>
      </w:pPr>
      <w:bookmarkStart w:id="17" w:name="_Toc13434882"/>
      <w:r>
        <w:t>Gestão de erros</w:t>
      </w:r>
      <w:bookmarkEnd w:id="17"/>
    </w:p>
    <w:p w14:paraId="696F04B3" w14:textId="7F0CA8BC" w:rsidR="003518B3" w:rsidRDefault="003518B3" w:rsidP="003518B3">
      <w:r w:rsidRPr="003518B3">
        <w:t>Se for dada um argumento inválido, como por exemplo, números negativos ou fora do alcance dos valores da função, então é escrito um erro na consola, mas a função retorna a imagem dada sem qualquer alteração.</w:t>
      </w:r>
    </w:p>
    <w:p w14:paraId="23B22CDC" w14:textId="77777777" w:rsidR="003518B3" w:rsidRPr="003518B3" w:rsidRDefault="003518B3" w:rsidP="003518B3"/>
    <w:p w14:paraId="2B0C21A0" w14:textId="2A95A0A5" w:rsidR="002727FB" w:rsidRDefault="002727FB" w:rsidP="003518B3">
      <w:pPr>
        <w:pStyle w:val="Heading1"/>
        <w:jc w:val="left"/>
      </w:pPr>
      <w:bookmarkStart w:id="18" w:name="_Toc13434883"/>
      <w:r>
        <w:lastRenderedPageBreak/>
        <w:t>Gerador de Código</w:t>
      </w:r>
      <w:bookmarkEnd w:id="18"/>
    </w:p>
    <w:p w14:paraId="614330EF" w14:textId="77777777" w:rsidR="003518B3" w:rsidRDefault="003518B3" w:rsidP="003518B3">
      <w:r>
        <w:t xml:space="preserve">O gerador de código é uma peça que “encaixa” entre o </w:t>
      </w:r>
      <w:r w:rsidRPr="003518B3">
        <w:rPr>
          <w:i/>
          <w:iCs/>
        </w:rPr>
        <w:t xml:space="preserve">parser </w:t>
      </w:r>
      <w:r>
        <w:t xml:space="preserve">e o produto final. É capaz de gerar código em </w:t>
      </w:r>
      <w:r w:rsidRPr="003518B3">
        <w:rPr>
          <w:i/>
          <w:iCs/>
        </w:rPr>
        <w:t>Python</w:t>
      </w:r>
      <w:r>
        <w:t xml:space="preserve"> ou </w:t>
      </w:r>
      <w:r w:rsidRPr="003518B3">
        <w:rPr>
          <w:i/>
          <w:iCs/>
        </w:rPr>
        <w:t>Java</w:t>
      </w:r>
      <w:r>
        <w:t>, precisando apenas dos plugins adequados para cada função da linguagem. Estes plugins contêm informação sobre cada função da linguagem, incluindo o nome, número e nome dos argumentos, linguagem e implementação da função na linguagem-alvo. É criado um objecto gerador de código, e depois são chamadas as suas funções para construir o programa final. O gerador gere todas as dependências de funções e bibliotecas externas (cada plugin reporta as suas dependências). Se uma função ou biblioteca for necessária, a função/</w:t>
      </w:r>
      <w:r w:rsidRPr="003518B3">
        <w:rPr>
          <w:i/>
          <w:iCs/>
        </w:rPr>
        <w:t>import</w:t>
      </w:r>
      <w:r>
        <w:t xml:space="preserve"> será adicionada ao código final. Finalmente, obtém-se o código final na linguagem-alvo.</w:t>
      </w:r>
    </w:p>
    <w:p w14:paraId="4940A16C" w14:textId="648AEF74" w:rsidR="003518B3" w:rsidRDefault="003518B3" w:rsidP="003518B3">
      <w:r>
        <w:t>É de se notar que, embora o</w:t>
      </w:r>
      <w:r w:rsidRPr="003518B3">
        <w:rPr>
          <w:i/>
          <w:iCs/>
        </w:rPr>
        <w:t xml:space="preserve"> LFACodeGenerator </w:t>
      </w:r>
      <w:r>
        <w:t>suporte Python e Java, apenas plugins para Python foram incluídos.</w:t>
      </w:r>
    </w:p>
    <w:p w14:paraId="41111C18" w14:textId="77777777" w:rsidR="003518B3" w:rsidRPr="003518B3" w:rsidRDefault="003518B3" w:rsidP="003518B3"/>
    <w:p w14:paraId="36AFD580" w14:textId="1897D5E8" w:rsidR="002727FB" w:rsidRDefault="002727FB" w:rsidP="003518B3">
      <w:pPr>
        <w:pStyle w:val="Heading1"/>
        <w:jc w:val="left"/>
      </w:pPr>
      <w:bookmarkStart w:id="19" w:name="_Toc13434884"/>
      <w:r>
        <w:t>Manual de Instruções</w:t>
      </w:r>
      <w:bookmarkEnd w:id="19"/>
    </w:p>
    <w:p w14:paraId="13F5E68C" w14:textId="27F86CC9" w:rsidR="003518B3" w:rsidRPr="003518B3" w:rsidRDefault="003518B3" w:rsidP="003518B3">
      <w:r w:rsidRPr="003518B3">
        <w:t xml:space="preserve">Na pasta Linguagem Final existe um ficheiro </w:t>
      </w:r>
      <w:r>
        <w:t>“</w:t>
      </w:r>
      <w:r w:rsidRPr="003518B3">
        <w:t>linguagemfinal.txt</w:t>
      </w:r>
      <w:r>
        <w:t>”</w:t>
      </w:r>
      <w:r w:rsidRPr="003518B3">
        <w:t xml:space="preserve"> com exemplos da nossa linguagem. Esta linguagem pode ser feita em blocos usando “{}” onde temos a vantagem de isolar variavéis ou então sem usando blocos. Uma imagem pode ser atribuída a uma variável da seguinte forma: a = “nome da imagem” ou então a = “caminho para a imagem”; de seguida podemos trabalhar a imagem através da variável, e sempre que chamamos uma função colocamos parênteses, como por exemplo show(), open(), gray(), etc. Sempre que terminamos uma tarefa colocamos “;” no final. No ficheiro temos mais exemplos práticos de como a nossa linguagem funciona.</w:t>
      </w:r>
    </w:p>
    <w:p w14:paraId="10EFE23C" w14:textId="4BA4A984" w:rsidR="002727FB" w:rsidRDefault="002727FB" w:rsidP="003518B3">
      <w:pPr>
        <w:pStyle w:val="Heading1"/>
        <w:jc w:val="left"/>
      </w:pPr>
      <w:bookmarkStart w:id="20" w:name="_Toc13434885"/>
      <w:r>
        <w:lastRenderedPageBreak/>
        <w:t>Contribuição dos autores</w:t>
      </w:r>
      <w:bookmarkEnd w:id="20"/>
    </w:p>
    <w:p w14:paraId="0F4B2B08" w14:textId="77777777" w:rsidR="003518B3" w:rsidRDefault="003518B3" w:rsidP="003518B3">
      <w:r w:rsidRPr="003518B3">
        <w:rPr>
          <w:b/>
          <w:bCs/>
        </w:rPr>
        <w:t xml:space="preserve">Gil Teixeira </w:t>
      </w:r>
      <w:r>
        <w:t>fez algumas funções de OpenCV.</w:t>
      </w:r>
    </w:p>
    <w:p w14:paraId="51BE8E99" w14:textId="77777777" w:rsidR="003518B3" w:rsidRDefault="003518B3" w:rsidP="003518B3">
      <w:r w:rsidRPr="003518B3">
        <w:rPr>
          <w:b/>
          <w:bCs/>
        </w:rPr>
        <w:t>Francisco Teixeira</w:t>
      </w:r>
      <w:r>
        <w:t xml:space="preserve"> fez a gramática original.</w:t>
      </w:r>
    </w:p>
    <w:p w14:paraId="1671625F" w14:textId="77777777" w:rsidR="003518B3" w:rsidRDefault="003518B3" w:rsidP="003518B3">
      <w:r w:rsidRPr="003518B3">
        <w:rPr>
          <w:b/>
          <w:bCs/>
        </w:rPr>
        <w:t>Gonçalo Arieiro</w:t>
      </w:r>
      <w:r>
        <w:t xml:space="preserve"> e </w:t>
      </w:r>
      <w:r w:rsidRPr="003518B3">
        <w:rPr>
          <w:b/>
          <w:bCs/>
        </w:rPr>
        <w:t>Daniel Magueta</w:t>
      </w:r>
      <w:r>
        <w:t xml:space="preserve"> fizeram a gramática final e o listener para essa gramática, bem como outras funções de OpenCV.</w:t>
      </w:r>
    </w:p>
    <w:p w14:paraId="7AB001D0" w14:textId="06E1E1DC" w:rsidR="003518B3" w:rsidRDefault="003518B3" w:rsidP="003518B3">
      <w:r w:rsidRPr="003518B3">
        <w:rPr>
          <w:b/>
          <w:bCs/>
        </w:rPr>
        <w:t>Mário Liberato</w:t>
      </w:r>
      <w:r>
        <w:t xml:space="preserve"> e </w:t>
      </w:r>
      <w:r w:rsidRPr="003518B3">
        <w:rPr>
          <w:b/>
          <w:bCs/>
        </w:rPr>
        <w:t>Jorge Oliveira</w:t>
      </w:r>
      <w:r>
        <w:t xml:space="preserve"> fizeram o gerador de código utilizando um sistema de plugins, bem como os plugins para esse fim polindo as funções em Python.</w:t>
      </w:r>
    </w:p>
    <w:p w14:paraId="22A26135" w14:textId="77777777" w:rsidR="003518B3" w:rsidRPr="003518B3" w:rsidRDefault="003518B3" w:rsidP="003518B3"/>
    <w:p w14:paraId="5C979021" w14:textId="422BDCC9" w:rsidR="002727FB" w:rsidRPr="002727FB" w:rsidRDefault="002727FB" w:rsidP="003518B3">
      <w:pPr>
        <w:pStyle w:val="Heading4"/>
      </w:pPr>
      <w:r>
        <w:t>Percentagem</w:t>
      </w:r>
      <w:r w:rsidR="003518B3">
        <w:t>s da contribuição para o trabalho realizado</w:t>
      </w:r>
    </w:p>
    <w:p w14:paraId="1D7274FC" w14:textId="4ACCB4C9" w:rsidR="003518B3" w:rsidRDefault="003518B3" w:rsidP="003518B3">
      <w:r>
        <w:t>Gil Teixeira:</w:t>
      </w:r>
      <w:r w:rsidR="003E0FEE">
        <w:t xml:space="preserve"> 5%</w:t>
      </w:r>
    </w:p>
    <w:p w14:paraId="4AFEB180" w14:textId="2A4058AA" w:rsidR="003518B3" w:rsidRDefault="003518B3" w:rsidP="003518B3">
      <w:r>
        <w:t>Francisco Teixeira:</w:t>
      </w:r>
      <w:r w:rsidR="003E0FEE">
        <w:t xml:space="preserve"> 15% </w:t>
      </w:r>
    </w:p>
    <w:p w14:paraId="27EC600E" w14:textId="01963CD7" w:rsidR="003518B3" w:rsidRDefault="003518B3" w:rsidP="003518B3">
      <w:r>
        <w:t>Gonçalo Arieiro:</w:t>
      </w:r>
      <w:r w:rsidR="003E0FEE">
        <w:t xml:space="preserve"> 20%</w:t>
      </w:r>
    </w:p>
    <w:p w14:paraId="322DC9C9" w14:textId="640785FF" w:rsidR="003518B3" w:rsidRDefault="003518B3" w:rsidP="003518B3">
      <w:r>
        <w:t>Daniel Magueta:</w:t>
      </w:r>
      <w:r w:rsidR="003E0FEE">
        <w:t xml:space="preserve"> 20%</w:t>
      </w:r>
    </w:p>
    <w:p w14:paraId="21A2EF8D" w14:textId="5A91D111" w:rsidR="003518B3" w:rsidRDefault="003518B3" w:rsidP="003518B3">
      <w:r>
        <w:t>Mário Liberato:</w:t>
      </w:r>
      <w:r w:rsidR="003E0FEE">
        <w:t xml:space="preserve"> 20%</w:t>
      </w:r>
    </w:p>
    <w:p w14:paraId="4EF43957" w14:textId="28923ECF" w:rsidR="002727FB" w:rsidRPr="002727FB" w:rsidRDefault="003518B3" w:rsidP="003518B3">
      <w:r>
        <w:t>Jorge Oliveira:</w:t>
      </w:r>
      <w:r w:rsidR="003E0FEE">
        <w:t xml:space="preserve"> 20%</w:t>
      </w:r>
      <w:bookmarkStart w:id="21" w:name="_GoBack"/>
      <w:bookmarkEnd w:id="21"/>
    </w:p>
    <w:p w14:paraId="3C01D1BB" w14:textId="70E559DB" w:rsidR="00E81978" w:rsidRPr="00364A34" w:rsidRDefault="00E81978" w:rsidP="00364A34"/>
    <w:p w14:paraId="0D6476C8" w14:textId="0817C1B9" w:rsidR="00E81978" w:rsidRDefault="00E81978" w:rsidP="00364A34">
      <w:pPr>
        <w:pStyle w:val="SectionTitle"/>
        <w:jc w:val="left"/>
      </w:pPr>
    </w:p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AB802" w14:textId="77777777" w:rsidR="002441D3" w:rsidRDefault="002441D3">
      <w:pPr>
        <w:spacing w:line="240" w:lineRule="auto"/>
      </w:pPr>
      <w:r>
        <w:separator/>
      </w:r>
    </w:p>
    <w:p w14:paraId="6DB20A67" w14:textId="77777777" w:rsidR="002441D3" w:rsidRDefault="002441D3"/>
  </w:endnote>
  <w:endnote w:type="continuationSeparator" w:id="0">
    <w:p w14:paraId="322AD473" w14:textId="77777777" w:rsidR="002441D3" w:rsidRDefault="002441D3">
      <w:pPr>
        <w:spacing w:line="240" w:lineRule="auto"/>
      </w:pPr>
      <w:r>
        <w:continuationSeparator/>
      </w:r>
    </w:p>
    <w:p w14:paraId="3024FC78" w14:textId="77777777" w:rsidR="002441D3" w:rsidRDefault="002441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2C485" w14:textId="77777777" w:rsidR="002441D3" w:rsidRDefault="002441D3">
      <w:pPr>
        <w:spacing w:line="240" w:lineRule="auto"/>
      </w:pPr>
      <w:r>
        <w:separator/>
      </w:r>
    </w:p>
    <w:p w14:paraId="79FA1F12" w14:textId="77777777" w:rsidR="002441D3" w:rsidRDefault="002441D3"/>
  </w:footnote>
  <w:footnote w:type="continuationSeparator" w:id="0">
    <w:p w14:paraId="504CB146" w14:textId="77777777" w:rsidR="002441D3" w:rsidRDefault="002441D3">
      <w:pPr>
        <w:spacing w:line="240" w:lineRule="auto"/>
      </w:pPr>
      <w:r>
        <w:continuationSeparator/>
      </w:r>
    </w:p>
    <w:p w14:paraId="2939B0A2" w14:textId="77777777" w:rsidR="002441D3" w:rsidRDefault="002441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C7F79" w14:textId="10D668A8" w:rsidR="00E81978" w:rsidRDefault="002441D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8F362D748A714A3682446C292A740EC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B1157">
          <w:rPr>
            <w:rStyle w:val="Strong"/>
          </w:rPr>
          <w:t>Trabalho final de lfa 2018-2019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A3602" w14:textId="1645632A" w:rsidR="00E81978" w:rsidRDefault="00E81978">
    <w:pPr>
      <w:pStyle w:val="Header"/>
      <w:rPr>
        <w:lang w:val="en-GB"/>
      </w:rPr>
    </w:pPr>
  </w:p>
  <w:p w14:paraId="7EFA0251" w14:textId="77777777" w:rsidR="002B1157" w:rsidRPr="002B1157" w:rsidRDefault="002B1157">
    <w:pPr>
      <w:pStyle w:val="Header"/>
      <w:rPr>
        <w:rStyle w:val="Strong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71367F4"/>
    <w:multiLevelType w:val="multilevel"/>
    <w:tmpl w:val="921A8D4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18815AB"/>
    <w:multiLevelType w:val="multilevel"/>
    <w:tmpl w:val="042E9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57"/>
    <w:rsid w:val="000D3F41"/>
    <w:rsid w:val="002441D3"/>
    <w:rsid w:val="002727FB"/>
    <w:rsid w:val="002B1157"/>
    <w:rsid w:val="003518B3"/>
    <w:rsid w:val="00355DCA"/>
    <w:rsid w:val="00364A34"/>
    <w:rsid w:val="00376293"/>
    <w:rsid w:val="003E0FEE"/>
    <w:rsid w:val="00551A02"/>
    <w:rsid w:val="005534FA"/>
    <w:rsid w:val="005D3A03"/>
    <w:rsid w:val="008002C0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7E5DD"/>
  <w15:chartTrackingRefBased/>
  <w15:docId w15:val="{24CFE513-8ECD-41C8-9CCD-B6912409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3518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8B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18B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nmso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816702618541398D288748A5CF3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50115-3116-4AA2-A805-007B04E70C53}"/>
      </w:docPartPr>
      <w:docPartBody>
        <w:p w:rsidR="00000000" w:rsidRDefault="00F628C2">
          <w:pPr>
            <w:pStyle w:val="B2816702618541398D288748A5CF3693"/>
          </w:pPr>
          <w:r>
            <w:t>[Title Here, up to 12 Words, on One to Two Lines]</w:t>
          </w:r>
        </w:p>
      </w:docPartBody>
    </w:docPart>
    <w:docPart>
      <w:docPartPr>
        <w:name w:val="56E68B6EC89540688C7254BA55555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A6EF3-12D5-4861-9F11-6579A5A141A5}"/>
      </w:docPartPr>
      <w:docPartBody>
        <w:p w:rsidR="00000000" w:rsidRDefault="00F628C2">
          <w:pPr>
            <w:pStyle w:val="56E68B6EC89540688C7254BA55555FC8"/>
          </w:pPr>
          <w:r>
            <w:t>[Title Here, up to 12 Words, on One to Two Lines]</w:t>
          </w:r>
        </w:p>
      </w:docPartBody>
    </w:docPart>
    <w:docPart>
      <w:docPartPr>
        <w:name w:val="8F362D748A714A3682446C292A740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B00E-C4C8-4F86-A0B8-BDD0CCAB8D05}"/>
      </w:docPartPr>
      <w:docPartBody>
        <w:p w:rsidR="00000000" w:rsidRDefault="00F628C2">
          <w:pPr>
            <w:pStyle w:val="8F362D748A714A3682446C292A740EC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C2"/>
    <w:rsid w:val="00F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816702618541398D288748A5CF3693">
    <w:name w:val="B2816702618541398D288748A5CF3693"/>
  </w:style>
  <w:style w:type="paragraph" w:customStyle="1" w:styleId="7A7A7A01F8284224B60D47D35182153C">
    <w:name w:val="7A7A7A01F8284224B60D47D35182153C"/>
  </w:style>
  <w:style w:type="paragraph" w:customStyle="1" w:styleId="4C1AF805A15F437FAEFCEBD0DEB48DC9">
    <w:name w:val="4C1AF805A15F437FAEFCEBD0DEB48DC9"/>
  </w:style>
  <w:style w:type="paragraph" w:customStyle="1" w:styleId="1FAB27EF1F86471E975668F56C46065D">
    <w:name w:val="1FAB27EF1F86471E975668F56C46065D"/>
  </w:style>
  <w:style w:type="paragraph" w:customStyle="1" w:styleId="89F5EED906A14A2899CC85DD2158F7B0">
    <w:name w:val="89F5EED906A14A2899CC85DD2158F7B0"/>
  </w:style>
  <w:style w:type="paragraph" w:customStyle="1" w:styleId="8EB2A1781E6B479BBF1E627F6823067F">
    <w:name w:val="8EB2A1781E6B479BBF1E627F6823067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56419BB257D4B6E9142EDE8954F1151">
    <w:name w:val="756419BB257D4B6E9142EDE8954F1151"/>
  </w:style>
  <w:style w:type="paragraph" w:customStyle="1" w:styleId="0D66B160EE7E4EDCB5C289E97C551348">
    <w:name w:val="0D66B160EE7E4EDCB5C289E97C551348"/>
  </w:style>
  <w:style w:type="paragraph" w:customStyle="1" w:styleId="56E68B6EC89540688C7254BA55555FC8">
    <w:name w:val="56E68B6EC89540688C7254BA55555FC8"/>
  </w:style>
  <w:style w:type="paragraph" w:customStyle="1" w:styleId="09F0689FAFF9433B832326EFE5A54626">
    <w:name w:val="09F0689FAFF9433B832326EFE5A54626"/>
  </w:style>
  <w:style w:type="paragraph" w:customStyle="1" w:styleId="BC3372B4CE944B3AA127BD617A5917B6">
    <w:name w:val="BC3372B4CE944B3AA127BD617A5917B6"/>
  </w:style>
  <w:style w:type="paragraph" w:customStyle="1" w:styleId="13086DD9636B41788217BDF7766226DA">
    <w:name w:val="13086DD9636B41788217BDF7766226DA"/>
  </w:style>
  <w:style w:type="paragraph" w:customStyle="1" w:styleId="BAB51E11F9C84CD5807887FE3209F29F">
    <w:name w:val="BAB51E11F9C84CD5807887FE3209F29F"/>
  </w:style>
  <w:style w:type="paragraph" w:customStyle="1" w:styleId="66190B0F311E4015B6ED93BD7A76E3C4">
    <w:name w:val="66190B0F311E4015B6ED93BD7A76E3C4"/>
  </w:style>
  <w:style w:type="paragraph" w:customStyle="1" w:styleId="C2B83F21F2D84E588518EE90D1233E36">
    <w:name w:val="C2B83F21F2D84E588518EE90D1233E36"/>
  </w:style>
  <w:style w:type="paragraph" w:customStyle="1" w:styleId="EA940E21BE42452890D3CCF01A18EE32">
    <w:name w:val="EA940E21BE42452890D3CCF01A18EE32"/>
  </w:style>
  <w:style w:type="paragraph" w:customStyle="1" w:styleId="2122C84AA7C84C12B3C7C730EBCB8E37">
    <w:name w:val="2122C84AA7C84C12B3C7C730EBCB8E37"/>
  </w:style>
  <w:style w:type="paragraph" w:customStyle="1" w:styleId="C167D97110CD43EE8E16B1A26BCE70D2">
    <w:name w:val="C167D97110CD43EE8E16B1A26BCE70D2"/>
  </w:style>
  <w:style w:type="paragraph" w:customStyle="1" w:styleId="D2F96F7C37094A5FBF68116B0C2EA1C6">
    <w:name w:val="D2F96F7C37094A5FBF68116B0C2EA1C6"/>
  </w:style>
  <w:style w:type="paragraph" w:customStyle="1" w:styleId="9EE7D5BA5E194FFD808B3678945A1BBD">
    <w:name w:val="9EE7D5BA5E194FFD808B3678945A1BBD"/>
  </w:style>
  <w:style w:type="paragraph" w:customStyle="1" w:styleId="F2C17989FDAE42DD9CC47BBEC03C7AC6">
    <w:name w:val="F2C17989FDAE42DD9CC47BBEC03C7AC6"/>
  </w:style>
  <w:style w:type="paragraph" w:customStyle="1" w:styleId="56457251BC2A48CFB60BBD48E4E8EC76">
    <w:name w:val="56457251BC2A48CFB60BBD48E4E8EC76"/>
  </w:style>
  <w:style w:type="paragraph" w:customStyle="1" w:styleId="D42F7E3486A9429C9A7D33719939D207">
    <w:name w:val="D42F7E3486A9429C9A7D33719939D207"/>
  </w:style>
  <w:style w:type="paragraph" w:customStyle="1" w:styleId="B14CBE0275024792AC6A2F4C6A532B33">
    <w:name w:val="B14CBE0275024792AC6A2F4C6A532B33"/>
  </w:style>
  <w:style w:type="paragraph" w:customStyle="1" w:styleId="64901012A8BF409A875C38D7CE370E32">
    <w:name w:val="64901012A8BF409A875C38D7CE370E32"/>
  </w:style>
  <w:style w:type="paragraph" w:customStyle="1" w:styleId="733134D32F2A4D929B45A7DAA5C23115">
    <w:name w:val="733134D32F2A4D929B45A7DAA5C23115"/>
  </w:style>
  <w:style w:type="paragraph" w:customStyle="1" w:styleId="E71A04F3D2F9466DA748A9CF82F8628E">
    <w:name w:val="E71A04F3D2F9466DA748A9CF82F8628E"/>
  </w:style>
  <w:style w:type="paragraph" w:customStyle="1" w:styleId="E39AA945FE47465FB26F567E389844C1">
    <w:name w:val="E39AA945FE47465FB26F567E389844C1"/>
  </w:style>
  <w:style w:type="paragraph" w:customStyle="1" w:styleId="B46B4EEF9D584D71A9B1C803A6B49437">
    <w:name w:val="B46B4EEF9D584D71A9B1C803A6B49437"/>
  </w:style>
  <w:style w:type="paragraph" w:customStyle="1" w:styleId="04CBCE46FCA34D5B85F0C4EB56C5D00D">
    <w:name w:val="04CBCE46FCA34D5B85F0C4EB56C5D00D"/>
  </w:style>
  <w:style w:type="paragraph" w:customStyle="1" w:styleId="A5EC7086CA5B428A878AC89AC8D875DC">
    <w:name w:val="A5EC7086CA5B428A878AC89AC8D875DC"/>
  </w:style>
  <w:style w:type="paragraph" w:customStyle="1" w:styleId="D3C8C2DADD8249F782EC97EE466FC985">
    <w:name w:val="D3C8C2DADD8249F782EC97EE466FC985"/>
  </w:style>
  <w:style w:type="paragraph" w:customStyle="1" w:styleId="67ADC7C0F7F541D699F5F2AAA36E9C99">
    <w:name w:val="67ADC7C0F7F541D699F5F2AAA36E9C99"/>
  </w:style>
  <w:style w:type="paragraph" w:customStyle="1" w:styleId="DED83588CFBD4F82AF9D81544214D19A">
    <w:name w:val="DED83588CFBD4F82AF9D81544214D19A"/>
  </w:style>
  <w:style w:type="paragraph" w:customStyle="1" w:styleId="4A82938C80A444FEA497D9565E679382">
    <w:name w:val="4A82938C80A444FEA497D9565E679382"/>
  </w:style>
  <w:style w:type="paragraph" w:customStyle="1" w:styleId="D746A16D2E5841C7B8E00F842A1A7670">
    <w:name w:val="D746A16D2E5841C7B8E00F842A1A7670"/>
  </w:style>
  <w:style w:type="paragraph" w:customStyle="1" w:styleId="D1741EDAED374F12BD2168275EF3C6B3">
    <w:name w:val="D1741EDAED374F12BD2168275EF3C6B3"/>
  </w:style>
  <w:style w:type="paragraph" w:customStyle="1" w:styleId="68F7D6978AB14D0BAEF625E80EE01A2E">
    <w:name w:val="68F7D6978AB14D0BAEF625E80EE01A2E"/>
  </w:style>
  <w:style w:type="paragraph" w:customStyle="1" w:styleId="E1FA710167B84A43BB47F5651B915DD1">
    <w:name w:val="E1FA710167B84A43BB47F5651B915DD1"/>
  </w:style>
  <w:style w:type="paragraph" w:customStyle="1" w:styleId="D281F57B081F467CAF590CB09E461D60">
    <w:name w:val="D281F57B081F467CAF590CB09E461D60"/>
  </w:style>
  <w:style w:type="paragraph" w:customStyle="1" w:styleId="E1735FACA1F44868970888EA46C691F9">
    <w:name w:val="E1735FACA1F44868970888EA46C691F9"/>
  </w:style>
  <w:style w:type="paragraph" w:customStyle="1" w:styleId="F0588BC1F3EC4CF0B87ED08DA5E7BE07">
    <w:name w:val="F0588BC1F3EC4CF0B87ED08DA5E7BE07"/>
  </w:style>
  <w:style w:type="paragraph" w:customStyle="1" w:styleId="B9387A74995A48978C132E2797983041">
    <w:name w:val="B9387A74995A48978C132E2797983041"/>
  </w:style>
  <w:style w:type="paragraph" w:customStyle="1" w:styleId="28041961336F4E1D8A7C6864C7C51D1A">
    <w:name w:val="28041961336F4E1D8A7C6864C7C51D1A"/>
  </w:style>
  <w:style w:type="paragraph" w:customStyle="1" w:styleId="85ED0DF5439543F6A4D60ACA7D725C09">
    <w:name w:val="85ED0DF5439543F6A4D60ACA7D725C09"/>
  </w:style>
  <w:style w:type="paragraph" w:customStyle="1" w:styleId="3D7D29C14934440686182E4D9467FC19">
    <w:name w:val="3D7D29C14934440686182E4D9467FC19"/>
  </w:style>
  <w:style w:type="paragraph" w:customStyle="1" w:styleId="9BB18633B0404B909652205A68393D25">
    <w:name w:val="9BB18633B0404B909652205A68393D25"/>
  </w:style>
  <w:style w:type="paragraph" w:customStyle="1" w:styleId="2E153C78C0C64DC299C3CBF028855A47">
    <w:name w:val="2E153C78C0C64DC299C3CBF028855A47"/>
  </w:style>
  <w:style w:type="paragraph" w:customStyle="1" w:styleId="D71C651D101B4297AC91FC5EAC8B46ED">
    <w:name w:val="D71C651D101B4297AC91FC5EAC8B46ED"/>
  </w:style>
  <w:style w:type="paragraph" w:customStyle="1" w:styleId="F8137520A0B8455892D0872FF871B143">
    <w:name w:val="F8137520A0B8455892D0872FF871B143"/>
  </w:style>
  <w:style w:type="paragraph" w:customStyle="1" w:styleId="3C4DD88FEAFF453789C4FF484F28F503">
    <w:name w:val="3C4DD88FEAFF453789C4FF484F28F503"/>
  </w:style>
  <w:style w:type="paragraph" w:customStyle="1" w:styleId="B4C1DB6C71D64D06A43791257123B5B6">
    <w:name w:val="B4C1DB6C71D64D06A43791257123B5B6"/>
  </w:style>
  <w:style w:type="paragraph" w:customStyle="1" w:styleId="B993B1FE9550408D985B70B4D357B8C0">
    <w:name w:val="B993B1FE9550408D985B70B4D357B8C0"/>
  </w:style>
  <w:style w:type="paragraph" w:customStyle="1" w:styleId="138C4603F4F44592B1732E9094FDC88A">
    <w:name w:val="138C4603F4F44592B1732E9094FDC88A"/>
  </w:style>
  <w:style w:type="paragraph" w:customStyle="1" w:styleId="A6B815F6D22941B38BE237B3E43CDED5">
    <w:name w:val="A6B815F6D22941B38BE237B3E43CDED5"/>
  </w:style>
  <w:style w:type="paragraph" w:customStyle="1" w:styleId="4B98D104815341189B37D95EEC82DB1B">
    <w:name w:val="4B98D104815341189B37D95EEC82DB1B"/>
  </w:style>
  <w:style w:type="paragraph" w:customStyle="1" w:styleId="23F19E4324E44D6389F996E27E025023">
    <w:name w:val="23F19E4324E44D6389F996E27E025023"/>
  </w:style>
  <w:style w:type="paragraph" w:customStyle="1" w:styleId="1DDDE8E8A5314FAABAAF8A62A6B4FE7C">
    <w:name w:val="1DDDE8E8A5314FAABAAF8A62A6B4FE7C"/>
  </w:style>
  <w:style w:type="paragraph" w:customStyle="1" w:styleId="F434C71C788446F9934CF6F6F211ECB3">
    <w:name w:val="F434C71C788446F9934CF6F6F211ECB3"/>
  </w:style>
  <w:style w:type="paragraph" w:customStyle="1" w:styleId="E7D63A4D30BE4BD6BD65FDEDD8A8CFE4">
    <w:name w:val="E7D63A4D30BE4BD6BD65FDEDD8A8CFE4"/>
  </w:style>
  <w:style w:type="paragraph" w:customStyle="1" w:styleId="BA28A45919954FCE9EB746973ECE2A2B">
    <w:name w:val="BA28A45919954FCE9EB746973ECE2A2B"/>
  </w:style>
  <w:style w:type="paragraph" w:customStyle="1" w:styleId="8F362D748A714A3682446C292A740ECB">
    <w:name w:val="8F362D748A714A3682446C292A740ECB"/>
  </w:style>
  <w:style w:type="paragraph" w:customStyle="1" w:styleId="6AF25F8901AE4DB395EBE815A78CD279">
    <w:name w:val="6AF25F8901AE4DB395EBE815A78CD2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Trabalho final de lfa 2018-2019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EB16CF-0E2F-4F21-8D51-08AB0879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51</TotalTime>
  <Pages>11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Trabalho Final de Linguagens Formais e Autómatos</vt:lpstr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de Linguagens Formais e Autómatos</dc:title>
  <dc:subject/>
  <dc:creator>Gnm Software 2012</dc:creator>
  <cp:keywords/>
  <dc:description/>
  <cp:lastModifiedBy>Gnm Software 2012</cp:lastModifiedBy>
  <cp:revision>2</cp:revision>
  <cp:lastPrinted>2019-07-07T22:35:00Z</cp:lastPrinted>
  <dcterms:created xsi:type="dcterms:W3CDTF">2019-07-07T22:00:00Z</dcterms:created>
  <dcterms:modified xsi:type="dcterms:W3CDTF">2019-07-07T22:57:00Z</dcterms:modified>
</cp:coreProperties>
</file>